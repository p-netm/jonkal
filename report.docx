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27CA6" w14:textId="29CEF4A8" w:rsidR="006D7EE9" w:rsidRPr="009E479E" w:rsidRDefault="00AB79B7" w:rsidP="009E479E">
      <w:pPr>
        <w:pStyle w:val="SectionTitle"/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 xml:space="preserve">Report on </w:t>
      </w:r>
      <w:proofErr w:type="spellStart"/>
      <w:r w:rsidRPr="009E479E">
        <w:rPr>
          <w:sz w:val="28"/>
          <w:szCs w:val="28"/>
        </w:rPr>
        <w:t>Kalaha</w:t>
      </w:r>
      <w:proofErr w:type="spellEnd"/>
      <w:r w:rsidRPr="009E479E">
        <w:rPr>
          <w:sz w:val="28"/>
          <w:szCs w:val="28"/>
        </w:rPr>
        <w:t xml:space="preserve"> python Project</w:t>
      </w:r>
    </w:p>
    <w:p w14:paraId="038CA747" w14:textId="4CD7ECC8" w:rsidR="00AB79B7" w:rsidRPr="009E479E" w:rsidRDefault="00AB79B7" w:rsidP="009E479E">
      <w:pPr>
        <w:pStyle w:val="Heading3"/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Problem statement:</w:t>
      </w:r>
    </w:p>
    <w:p w14:paraId="12A3989D" w14:textId="461B5DB4" w:rsidR="00AB79B7" w:rsidRPr="009E479E" w:rsidRDefault="00AB79B7" w:rsidP="009E479E">
      <w:pPr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 xml:space="preserve">To create a simulation of the </w:t>
      </w:r>
      <w:proofErr w:type="spellStart"/>
      <w:r w:rsidRPr="009E479E">
        <w:rPr>
          <w:sz w:val="28"/>
          <w:szCs w:val="28"/>
        </w:rPr>
        <w:t>kalaha</w:t>
      </w:r>
      <w:proofErr w:type="spellEnd"/>
      <w:r w:rsidRPr="009E479E">
        <w:rPr>
          <w:sz w:val="28"/>
          <w:szCs w:val="28"/>
        </w:rPr>
        <w:t xml:space="preserve"> board game where the goal is to determine which strategy of 2 predefines strategies, is more successful at playing the game. The strategies:</w:t>
      </w:r>
    </w:p>
    <w:p w14:paraId="22E6A7C5" w14:textId="14A775B6" w:rsidR="00AB79B7" w:rsidRPr="009E479E" w:rsidRDefault="00AB79B7" w:rsidP="009E479E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Select the bowl randomly, with uniform distribution over non-empty bowls</w:t>
      </w:r>
    </w:p>
    <w:p w14:paraId="165C832B" w14:textId="67764C30" w:rsidR="00AB79B7" w:rsidRPr="009E479E" w:rsidRDefault="00AB79B7" w:rsidP="009E479E">
      <w:pPr>
        <w:pStyle w:val="ListParagraph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 xml:space="preserve">choose bowl randomly and uniformly among those </w:t>
      </w:r>
      <w:r w:rsidRPr="009E479E">
        <w:rPr>
          <w:sz w:val="28"/>
          <w:szCs w:val="28"/>
        </w:rPr>
        <w:t>that</w:t>
      </w:r>
      <w:r w:rsidRPr="009E479E">
        <w:rPr>
          <w:sz w:val="28"/>
          <w:szCs w:val="28"/>
        </w:rPr>
        <w:t xml:space="preserve"> have the most</w:t>
      </w:r>
      <w:r w:rsidRPr="009E479E">
        <w:rPr>
          <w:sz w:val="28"/>
          <w:szCs w:val="28"/>
        </w:rPr>
        <w:t xml:space="preserve"> </w:t>
      </w:r>
      <w:r w:rsidRPr="009E479E">
        <w:rPr>
          <w:sz w:val="28"/>
          <w:szCs w:val="28"/>
        </w:rPr>
        <w:t>beads</w:t>
      </w:r>
      <w:r w:rsidRPr="009E479E">
        <w:rPr>
          <w:sz w:val="28"/>
          <w:szCs w:val="28"/>
        </w:rPr>
        <w:t>.</w:t>
      </w:r>
    </w:p>
    <w:p w14:paraId="4055BA29" w14:textId="1BF1BD58" w:rsidR="00AB79B7" w:rsidRPr="009E479E" w:rsidRDefault="00AB79B7" w:rsidP="009E479E">
      <w:pPr>
        <w:pStyle w:val="Heading3"/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Program Structure</w:t>
      </w:r>
    </w:p>
    <w:p w14:paraId="378F94C2" w14:textId="77777777" w:rsidR="00AB79B7" w:rsidRPr="009E479E" w:rsidRDefault="00AB79B7" w:rsidP="009E479E">
      <w:pPr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 xml:space="preserve">The main program is run through a Game class instance which uses composition to interleave 2 components i.e. </w:t>
      </w:r>
    </w:p>
    <w:p w14:paraId="4905A80D" w14:textId="1488E965" w:rsidR="00AB79B7" w:rsidRPr="009E479E" w:rsidRDefault="00AB79B7" w:rsidP="009E479E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 xml:space="preserve">The Board – implements a </w:t>
      </w:r>
      <w:r w:rsidR="00295C0E" w:rsidRPr="009E479E">
        <w:rPr>
          <w:sz w:val="28"/>
          <w:szCs w:val="28"/>
        </w:rPr>
        <w:t>data structure</w:t>
      </w:r>
      <w:r w:rsidRPr="009E479E">
        <w:rPr>
          <w:sz w:val="28"/>
          <w:szCs w:val="28"/>
        </w:rPr>
        <w:t xml:space="preserve"> to create a logical abstraction of the code.</w:t>
      </w:r>
      <w:r w:rsidR="00295C0E" w:rsidRPr="009E479E">
        <w:rPr>
          <w:sz w:val="28"/>
          <w:szCs w:val="28"/>
        </w:rPr>
        <w:t xml:space="preserve"> </w:t>
      </w:r>
      <w:r w:rsidRPr="009E479E">
        <w:rPr>
          <w:sz w:val="28"/>
          <w:szCs w:val="28"/>
        </w:rPr>
        <w:t xml:space="preserve">The data structure </w:t>
      </w:r>
      <w:r w:rsidR="00295C0E" w:rsidRPr="009E479E">
        <w:rPr>
          <w:sz w:val="28"/>
          <w:szCs w:val="28"/>
        </w:rPr>
        <w:t>chosen</w:t>
      </w:r>
      <w:r w:rsidRPr="009E479E">
        <w:rPr>
          <w:sz w:val="28"/>
          <w:szCs w:val="28"/>
        </w:rPr>
        <w:t xml:space="preserve"> is a list</w:t>
      </w:r>
      <w:r w:rsidR="00295C0E" w:rsidRPr="009E479E">
        <w:rPr>
          <w:sz w:val="28"/>
          <w:szCs w:val="28"/>
        </w:rPr>
        <w:t xml:space="preserve"> containing custom objects working as bowls</w:t>
      </w:r>
    </w:p>
    <w:p w14:paraId="3C3E0A5E" w14:textId="5ECB18F6" w:rsidR="00AB79B7" w:rsidRPr="009E479E" w:rsidRDefault="00AB79B7" w:rsidP="009E479E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The player – implements methods and rules of what constitutes a legal move</w:t>
      </w:r>
    </w:p>
    <w:p w14:paraId="30897AD2" w14:textId="56EDB41F" w:rsidR="00295C0E" w:rsidRPr="009E479E" w:rsidRDefault="00295C0E" w:rsidP="009E479E">
      <w:pPr>
        <w:pStyle w:val="Heading3"/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Execution</w:t>
      </w:r>
    </w:p>
    <w:p w14:paraId="17247B6C" w14:textId="108B768D" w:rsidR="00295C0E" w:rsidRPr="009E479E" w:rsidRDefault="00295C0E" w:rsidP="009E479E">
      <w:pPr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To run the program, open terminal; (Make sure matplotlib is installed globally or in a virtual environment). Then execute</w:t>
      </w:r>
    </w:p>
    <w:p w14:paraId="66328881" w14:textId="24192FB7" w:rsidR="00295C0E" w:rsidRPr="009E479E" w:rsidRDefault="00295C0E" w:rsidP="009E479E">
      <w:pPr>
        <w:spacing w:line="360" w:lineRule="auto"/>
        <w:rPr>
          <w:rFonts w:ascii="Consolas" w:hAnsi="Consolas" w:cs="Consolas"/>
          <w:sz w:val="28"/>
          <w:szCs w:val="28"/>
        </w:rPr>
      </w:pPr>
      <w:r w:rsidRPr="009E479E">
        <w:rPr>
          <w:rFonts w:ascii="Consolas" w:hAnsi="Consolas" w:cs="Consolas"/>
          <w:sz w:val="28"/>
          <w:szCs w:val="28"/>
        </w:rPr>
        <w:t>&gt;&gt;&gt; python engine.py</w:t>
      </w:r>
    </w:p>
    <w:p w14:paraId="7548423D" w14:textId="21D1B0D8" w:rsidR="00295C0E" w:rsidRPr="009E479E" w:rsidRDefault="00295C0E" w:rsidP="009E479E">
      <w:pPr>
        <w:pStyle w:val="Heading4"/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 xml:space="preserve">Sample </w:t>
      </w:r>
      <w:proofErr w:type="spellStart"/>
      <w:r w:rsidRPr="009E479E">
        <w:rPr>
          <w:sz w:val="28"/>
          <w:szCs w:val="28"/>
        </w:rPr>
        <w:t>exexution</w:t>
      </w:r>
      <w:proofErr w:type="spellEnd"/>
    </w:p>
    <w:p w14:paraId="44E8DB37" w14:textId="41E21722" w:rsidR="002851DF" w:rsidRPr="009E479E" w:rsidRDefault="009E479E" w:rsidP="009E479E">
      <w:pPr>
        <w:spacing w:line="240" w:lineRule="auto"/>
        <w:rPr>
          <w:rFonts w:ascii="Consolas" w:hAnsi="Consolas" w:cs="Consolas"/>
          <w:sz w:val="28"/>
          <w:szCs w:val="28"/>
        </w:rPr>
      </w:pPr>
      <w:r w:rsidRPr="009E479E">
        <w:rPr>
          <w:rFonts w:ascii="Consolas" w:hAnsi="Consolas" w:cs="Consolas"/>
          <w:sz w:val="28"/>
          <w:szCs w:val="28"/>
        </w:rPr>
        <w:t>&gt;&gt;</w:t>
      </w:r>
      <w:r w:rsidR="002851DF" w:rsidRPr="009E479E">
        <w:rPr>
          <w:rFonts w:ascii="Consolas" w:hAnsi="Consolas" w:cs="Consolas"/>
          <w:sz w:val="28"/>
          <w:szCs w:val="28"/>
        </w:rPr>
        <w:t>&gt;</w:t>
      </w:r>
      <w:r>
        <w:rPr>
          <w:rFonts w:ascii="Consolas" w:hAnsi="Consolas" w:cs="Consolas"/>
          <w:sz w:val="28"/>
          <w:szCs w:val="28"/>
        </w:rPr>
        <w:t xml:space="preserve"> </w:t>
      </w:r>
      <w:r w:rsidR="002851DF" w:rsidRPr="009E479E">
        <w:rPr>
          <w:rFonts w:ascii="Consolas" w:hAnsi="Consolas" w:cs="Consolas"/>
          <w:sz w:val="28"/>
          <w:szCs w:val="28"/>
        </w:rPr>
        <w:t>python engine.py</w:t>
      </w:r>
    </w:p>
    <w:p w14:paraId="342EA83F" w14:textId="26AFD098" w:rsidR="002851DF" w:rsidRPr="009E479E" w:rsidRDefault="009E479E" w:rsidP="009E479E">
      <w:pPr>
        <w:spacing w:line="240" w:lineRule="auto"/>
        <w:rPr>
          <w:rFonts w:ascii="Consolas" w:hAnsi="Consolas" w:cs="Consolas"/>
          <w:sz w:val="28"/>
          <w:szCs w:val="28"/>
        </w:rPr>
      </w:pPr>
      <w:r w:rsidRPr="009E479E">
        <w:rPr>
          <w:rFonts w:ascii="Consolas" w:hAnsi="Consolas" w:cs="Consolas"/>
          <w:sz w:val="28"/>
          <w:szCs w:val="28"/>
        </w:rPr>
        <w:t>&gt;&gt;&gt;</w:t>
      </w:r>
      <w:r>
        <w:rPr>
          <w:rFonts w:ascii="Consolas" w:hAnsi="Consolas" w:cs="Consolas"/>
          <w:sz w:val="28"/>
          <w:szCs w:val="28"/>
        </w:rPr>
        <w:t xml:space="preserve"> </w:t>
      </w:r>
      <w:r w:rsidR="002851DF" w:rsidRPr="009E479E">
        <w:rPr>
          <w:rFonts w:ascii="Consolas" w:hAnsi="Consolas" w:cs="Consolas"/>
          <w:sz w:val="28"/>
          <w:szCs w:val="28"/>
        </w:rPr>
        <w:t>Which strategy should player 1 use {1, 2</w:t>
      </w:r>
      <w:proofErr w:type="gramStart"/>
      <w:r w:rsidR="002851DF" w:rsidRPr="009E479E">
        <w:rPr>
          <w:rFonts w:ascii="Consolas" w:hAnsi="Consolas" w:cs="Consolas"/>
          <w:sz w:val="28"/>
          <w:szCs w:val="28"/>
        </w:rPr>
        <w:t>}?:</w:t>
      </w:r>
      <w:proofErr w:type="gramEnd"/>
      <w:r w:rsidR="002851DF" w:rsidRPr="009E479E">
        <w:rPr>
          <w:rFonts w:ascii="Consolas" w:hAnsi="Consolas" w:cs="Consolas"/>
          <w:sz w:val="28"/>
          <w:szCs w:val="28"/>
        </w:rPr>
        <w:t xml:space="preserve"> 1</w:t>
      </w:r>
    </w:p>
    <w:p w14:paraId="7CF93580" w14:textId="36C7B677" w:rsidR="002851DF" w:rsidRPr="009E479E" w:rsidRDefault="009E479E" w:rsidP="009E479E">
      <w:pPr>
        <w:spacing w:line="240" w:lineRule="auto"/>
        <w:rPr>
          <w:rFonts w:ascii="Consolas" w:hAnsi="Consolas" w:cs="Consolas"/>
          <w:sz w:val="28"/>
          <w:szCs w:val="28"/>
        </w:rPr>
      </w:pPr>
      <w:r w:rsidRPr="009E479E">
        <w:rPr>
          <w:rFonts w:ascii="Consolas" w:hAnsi="Consolas" w:cs="Consolas"/>
          <w:sz w:val="28"/>
          <w:szCs w:val="28"/>
        </w:rPr>
        <w:t>&gt;&gt;&gt;</w:t>
      </w:r>
      <w:r>
        <w:rPr>
          <w:rFonts w:ascii="Consolas" w:hAnsi="Consolas" w:cs="Consolas"/>
          <w:sz w:val="28"/>
          <w:szCs w:val="28"/>
        </w:rPr>
        <w:t xml:space="preserve"> </w:t>
      </w:r>
      <w:r w:rsidR="002851DF" w:rsidRPr="009E479E">
        <w:rPr>
          <w:rFonts w:ascii="Consolas" w:hAnsi="Consolas" w:cs="Consolas"/>
          <w:sz w:val="28"/>
          <w:szCs w:val="28"/>
        </w:rPr>
        <w:t>Which strategy should player 2 use {1, 2</w:t>
      </w:r>
      <w:proofErr w:type="gramStart"/>
      <w:r w:rsidR="002851DF" w:rsidRPr="009E479E">
        <w:rPr>
          <w:rFonts w:ascii="Consolas" w:hAnsi="Consolas" w:cs="Consolas"/>
          <w:sz w:val="28"/>
          <w:szCs w:val="28"/>
        </w:rPr>
        <w:t>}?:</w:t>
      </w:r>
      <w:proofErr w:type="gramEnd"/>
      <w:r w:rsidR="002851DF" w:rsidRPr="009E479E">
        <w:rPr>
          <w:rFonts w:ascii="Consolas" w:hAnsi="Consolas" w:cs="Consolas"/>
          <w:sz w:val="28"/>
          <w:szCs w:val="28"/>
        </w:rPr>
        <w:t xml:space="preserve"> 2</w:t>
      </w:r>
    </w:p>
    <w:p w14:paraId="7F866DAD" w14:textId="107A16C1" w:rsidR="002851DF" w:rsidRPr="009E479E" w:rsidRDefault="009E479E" w:rsidP="009E479E">
      <w:pPr>
        <w:spacing w:line="240" w:lineRule="auto"/>
        <w:rPr>
          <w:rFonts w:ascii="Consolas" w:hAnsi="Consolas" w:cs="Consolas"/>
          <w:sz w:val="28"/>
          <w:szCs w:val="28"/>
        </w:rPr>
      </w:pPr>
      <w:r w:rsidRPr="009E479E">
        <w:rPr>
          <w:rFonts w:ascii="Consolas" w:hAnsi="Consolas" w:cs="Consolas"/>
          <w:sz w:val="28"/>
          <w:szCs w:val="28"/>
        </w:rPr>
        <w:t>&gt;&gt;&gt;</w:t>
      </w:r>
      <w:r>
        <w:rPr>
          <w:rFonts w:ascii="Consolas" w:hAnsi="Consolas" w:cs="Consolas"/>
          <w:sz w:val="28"/>
          <w:szCs w:val="28"/>
        </w:rPr>
        <w:t xml:space="preserve"> </w:t>
      </w:r>
      <w:r w:rsidR="002851DF" w:rsidRPr="009E479E">
        <w:rPr>
          <w:rFonts w:ascii="Consolas" w:hAnsi="Consolas" w:cs="Consolas"/>
          <w:sz w:val="28"/>
          <w:szCs w:val="28"/>
        </w:rPr>
        <w:t>How many balls in each bowl {3, 4, 5, 6</w:t>
      </w:r>
      <w:proofErr w:type="gramStart"/>
      <w:r w:rsidR="002851DF" w:rsidRPr="009E479E">
        <w:rPr>
          <w:rFonts w:ascii="Consolas" w:hAnsi="Consolas" w:cs="Consolas"/>
          <w:sz w:val="28"/>
          <w:szCs w:val="28"/>
        </w:rPr>
        <w:t>}?:</w:t>
      </w:r>
      <w:proofErr w:type="gramEnd"/>
      <w:r w:rsidR="002851DF" w:rsidRPr="009E479E">
        <w:rPr>
          <w:rFonts w:ascii="Consolas" w:hAnsi="Consolas" w:cs="Consolas"/>
          <w:sz w:val="28"/>
          <w:szCs w:val="28"/>
        </w:rPr>
        <w:t xml:space="preserve"> 4</w:t>
      </w:r>
    </w:p>
    <w:p w14:paraId="632A818D" w14:textId="56297BAA" w:rsidR="002851DF" w:rsidRPr="009E479E" w:rsidRDefault="009E479E" w:rsidP="009E479E">
      <w:pPr>
        <w:spacing w:line="240" w:lineRule="auto"/>
        <w:rPr>
          <w:rFonts w:ascii="Consolas" w:hAnsi="Consolas" w:cs="Consolas"/>
          <w:sz w:val="28"/>
          <w:szCs w:val="28"/>
        </w:rPr>
      </w:pPr>
      <w:r w:rsidRPr="009E479E">
        <w:rPr>
          <w:rFonts w:ascii="Consolas" w:hAnsi="Consolas" w:cs="Consolas"/>
          <w:sz w:val="28"/>
          <w:szCs w:val="28"/>
        </w:rPr>
        <w:t>&gt;&gt;&gt;</w:t>
      </w:r>
      <w:r>
        <w:rPr>
          <w:rFonts w:ascii="Consolas" w:hAnsi="Consolas" w:cs="Consolas"/>
          <w:sz w:val="28"/>
          <w:szCs w:val="28"/>
        </w:rPr>
        <w:t xml:space="preserve"> </w:t>
      </w:r>
      <w:r w:rsidR="002851DF" w:rsidRPr="009E479E">
        <w:rPr>
          <w:rFonts w:ascii="Consolas" w:hAnsi="Consolas" w:cs="Consolas"/>
          <w:sz w:val="28"/>
          <w:szCs w:val="28"/>
        </w:rPr>
        <w:t xml:space="preserve">Simulate how many </w:t>
      </w:r>
      <w:proofErr w:type="gramStart"/>
      <w:r w:rsidR="002851DF" w:rsidRPr="009E479E">
        <w:rPr>
          <w:rFonts w:ascii="Consolas" w:hAnsi="Consolas" w:cs="Consolas"/>
          <w:sz w:val="28"/>
          <w:szCs w:val="28"/>
        </w:rPr>
        <w:t>games?:</w:t>
      </w:r>
      <w:proofErr w:type="gramEnd"/>
      <w:r w:rsidR="002851DF" w:rsidRPr="009E479E">
        <w:rPr>
          <w:rFonts w:ascii="Consolas" w:hAnsi="Consolas" w:cs="Consolas"/>
          <w:sz w:val="28"/>
          <w:szCs w:val="28"/>
        </w:rPr>
        <w:t xml:space="preserve"> 100</w:t>
      </w:r>
    </w:p>
    <w:p w14:paraId="047A1B93" w14:textId="70B8FA3A" w:rsidR="002851DF" w:rsidRPr="009E479E" w:rsidRDefault="002851DF" w:rsidP="009E479E">
      <w:pPr>
        <w:spacing w:line="240" w:lineRule="auto"/>
        <w:rPr>
          <w:rFonts w:ascii="Consolas" w:hAnsi="Consolas" w:cs="Consolas"/>
          <w:sz w:val="28"/>
          <w:szCs w:val="28"/>
        </w:rPr>
      </w:pPr>
      <w:r w:rsidRPr="009E479E">
        <w:rPr>
          <w:rFonts w:ascii="Consolas" w:hAnsi="Consolas" w:cs="Consolas"/>
          <w:sz w:val="28"/>
          <w:szCs w:val="28"/>
        </w:rPr>
        <w:t>player 2   has won 62 out of 100</w:t>
      </w:r>
    </w:p>
    <w:p w14:paraId="58F03C0E" w14:textId="0079261F" w:rsidR="00295C0E" w:rsidRPr="009E479E" w:rsidRDefault="00295C0E" w:rsidP="009E479E">
      <w:pPr>
        <w:pStyle w:val="Heading3"/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lastRenderedPageBreak/>
        <w:t>Results</w:t>
      </w:r>
    </w:p>
    <w:p w14:paraId="42B81F65" w14:textId="18FD9EE4" w:rsidR="00295C0E" w:rsidRPr="009E479E" w:rsidRDefault="00295C0E" w:rsidP="009E479E">
      <w:pPr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The program prints to console a simple message showing the ration of what player using what strategy had the most success. Furthermore, there is an automatically generated file ‘outfall.pdf’, containing a graphical representation of the results</w:t>
      </w:r>
    </w:p>
    <w:p w14:paraId="1102A63A" w14:textId="005E753A" w:rsidR="00295C0E" w:rsidRPr="009E479E" w:rsidRDefault="00295C0E" w:rsidP="009E479E">
      <w:pPr>
        <w:pStyle w:val="Heading3"/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Guidance and References</w:t>
      </w:r>
      <w:bookmarkStart w:id="0" w:name="_GoBack"/>
      <w:bookmarkEnd w:id="0"/>
    </w:p>
    <w:p w14:paraId="42C3DD4E" w14:textId="44C5F643" w:rsidR="00295C0E" w:rsidRPr="009E479E" w:rsidRDefault="00295C0E" w:rsidP="009E479E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Python documentation on debugging techniques</w:t>
      </w:r>
    </w:p>
    <w:p w14:paraId="486212F6" w14:textId="4A6DB580" w:rsidR="00295C0E" w:rsidRPr="009E479E" w:rsidRDefault="00295C0E" w:rsidP="009E479E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9E479E">
        <w:rPr>
          <w:sz w:val="28"/>
          <w:szCs w:val="28"/>
        </w:rPr>
        <w:t>Stack overflow on implementing a simple patch for unit testing, and plotting on matplotlib</w:t>
      </w:r>
      <w:r w:rsidR="009E479E" w:rsidRPr="009E479E">
        <w:rPr>
          <w:sz w:val="28"/>
          <w:szCs w:val="28"/>
        </w:rPr>
        <w:t>, as</w:t>
      </w:r>
      <w:r w:rsidRPr="009E479E">
        <w:rPr>
          <w:sz w:val="28"/>
          <w:szCs w:val="28"/>
        </w:rPr>
        <w:t xml:space="preserve"> well as generation of pdf containing graph</w:t>
      </w:r>
    </w:p>
    <w:sectPr w:rsidR="00295C0E" w:rsidRPr="009E479E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90656" w14:textId="77777777" w:rsidR="004B3FDD" w:rsidRDefault="004B3FDD">
      <w:pPr>
        <w:spacing w:line="240" w:lineRule="auto"/>
      </w:pPr>
      <w:r>
        <w:separator/>
      </w:r>
    </w:p>
    <w:p w14:paraId="4E94C22B" w14:textId="77777777" w:rsidR="004B3FDD" w:rsidRDefault="004B3FDD"/>
  </w:endnote>
  <w:endnote w:type="continuationSeparator" w:id="0">
    <w:p w14:paraId="15CCC910" w14:textId="77777777" w:rsidR="004B3FDD" w:rsidRDefault="004B3FDD">
      <w:pPr>
        <w:spacing w:line="240" w:lineRule="auto"/>
      </w:pPr>
      <w:r>
        <w:continuationSeparator/>
      </w:r>
    </w:p>
    <w:p w14:paraId="6C4A2C4C" w14:textId="77777777" w:rsidR="004B3FDD" w:rsidRDefault="004B3F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6CB61" w14:textId="77777777" w:rsidR="004B3FDD" w:rsidRDefault="004B3FDD">
      <w:pPr>
        <w:spacing w:line="240" w:lineRule="auto"/>
      </w:pPr>
      <w:r>
        <w:separator/>
      </w:r>
    </w:p>
    <w:p w14:paraId="05E5156B" w14:textId="77777777" w:rsidR="004B3FDD" w:rsidRDefault="004B3FDD"/>
  </w:footnote>
  <w:footnote w:type="continuationSeparator" w:id="0">
    <w:p w14:paraId="25552B0F" w14:textId="77777777" w:rsidR="004B3FDD" w:rsidRDefault="004B3FDD">
      <w:pPr>
        <w:spacing w:line="240" w:lineRule="auto"/>
      </w:pPr>
      <w:r>
        <w:continuationSeparator/>
      </w:r>
    </w:p>
    <w:p w14:paraId="4F6193B9" w14:textId="77777777" w:rsidR="004B3FDD" w:rsidRDefault="004B3F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016F0257" w14:textId="77777777">
      <w:tc>
        <w:tcPr>
          <w:tcW w:w="8280" w:type="dxa"/>
        </w:tcPr>
        <w:p w14:paraId="297087AB" w14:textId="65F5E6AD" w:rsidR="004D6B86" w:rsidRPr="00170521" w:rsidRDefault="004B3FDD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AB79B7">
                <w:t xml:space="preserve">     </w:t>
              </w:r>
            </w:sdtContent>
          </w:sdt>
        </w:p>
      </w:tc>
      <w:tc>
        <w:tcPr>
          <w:tcW w:w="1080" w:type="dxa"/>
        </w:tcPr>
        <w:p w14:paraId="5D1172D3" w14:textId="77777777" w:rsidR="004D6B86" w:rsidRDefault="00345333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AB9767C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58B28B69" w14:textId="77777777">
      <w:tc>
        <w:tcPr>
          <w:tcW w:w="8280" w:type="dxa"/>
        </w:tcPr>
        <w:p w14:paraId="750B034D" w14:textId="35812417" w:rsidR="004D6B86" w:rsidRPr="009F0414" w:rsidRDefault="00AB79B7" w:rsidP="00504F88">
          <w:pPr>
            <w:pStyle w:val="Header"/>
          </w:pPr>
          <w:proofErr w:type="spellStart"/>
          <w:r>
            <w:t>Kalaha</w:t>
          </w:r>
          <w:proofErr w:type="spellEnd"/>
          <w:r>
            <w:t xml:space="preserve"> report</w:t>
          </w:r>
          <w:r w:rsidR="00961AE5">
            <w:t xml:space="preserve"> </w:t>
          </w:r>
          <w:sdt>
            <w:sdtPr>
              <w:alias w:val="Enter shortened title:"/>
              <w:tag w:val="Enter shortened title:"/>
              <w:id w:val="-211583021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>
                <w:t xml:space="preserve">     </w:t>
              </w:r>
            </w:sdtContent>
          </w:sdt>
        </w:p>
      </w:tc>
      <w:tc>
        <w:tcPr>
          <w:tcW w:w="1080" w:type="dxa"/>
        </w:tcPr>
        <w:p w14:paraId="428A8F91" w14:textId="77777777" w:rsidR="004D6B86" w:rsidRDefault="00345333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49B1DE6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23C6A66"/>
    <w:multiLevelType w:val="hybridMultilevel"/>
    <w:tmpl w:val="2580F8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9F7DF9"/>
    <w:multiLevelType w:val="hybridMultilevel"/>
    <w:tmpl w:val="22C085B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57782B"/>
    <w:multiLevelType w:val="hybridMultilevel"/>
    <w:tmpl w:val="B20AB8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7E"/>
    <w:rsid w:val="00006BBA"/>
    <w:rsid w:val="0001010E"/>
    <w:rsid w:val="000217F5"/>
    <w:rsid w:val="00097169"/>
    <w:rsid w:val="00114BFA"/>
    <w:rsid w:val="001602E3"/>
    <w:rsid w:val="00160C0C"/>
    <w:rsid w:val="001664A2"/>
    <w:rsid w:val="00170521"/>
    <w:rsid w:val="001B4848"/>
    <w:rsid w:val="001F447A"/>
    <w:rsid w:val="001F7399"/>
    <w:rsid w:val="00212319"/>
    <w:rsid w:val="00225BE3"/>
    <w:rsid w:val="00274E0A"/>
    <w:rsid w:val="002851DF"/>
    <w:rsid w:val="00295C0E"/>
    <w:rsid w:val="002B6153"/>
    <w:rsid w:val="002C627C"/>
    <w:rsid w:val="00307586"/>
    <w:rsid w:val="00336906"/>
    <w:rsid w:val="00345333"/>
    <w:rsid w:val="003A06C6"/>
    <w:rsid w:val="003A457E"/>
    <w:rsid w:val="003E36B1"/>
    <w:rsid w:val="003E4162"/>
    <w:rsid w:val="003F7CBD"/>
    <w:rsid w:val="00481CF8"/>
    <w:rsid w:val="00492C2D"/>
    <w:rsid w:val="004A3D87"/>
    <w:rsid w:val="004B18A9"/>
    <w:rsid w:val="004B3FDD"/>
    <w:rsid w:val="004D4F8C"/>
    <w:rsid w:val="004D6B86"/>
    <w:rsid w:val="00504F88"/>
    <w:rsid w:val="0055242C"/>
    <w:rsid w:val="00595412"/>
    <w:rsid w:val="0059669B"/>
    <w:rsid w:val="0061747E"/>
    <w:rsid w:val="00641876"/>
    <w:rsid w:val="00645290"/>
    <w:rsid w:val="006B015B"/>
    <w:rsid w:val="006C162F"/>
    <w:rsid w:val="006D7EE9"/>
    <w:rsid w:val="007244DE"/>
    <w:rsid w:val="007A0692"/>
    <w:rsid w:val="0081390C"/>
    <w:rsid w:val="00816831"/>
    <w:rsid w:val="00837D67"/>
    <w:rsid w:val="008747E8"/>
    <w:rsid w:val="008A2A83"/>
    <w:rsid w:val="00910F0E"/>
    <w:rsid w:val="00961AE5"/>
    <w:rsid w:val="009A2C38"/>
    <w:rsid w:val="009E479E"/>
    <w:rsid w:val="009F0414"/>
    <w:rsid w:val="00A4757D"/>
    <w:rsid w:val="00A77F6B"/>
    <w:rsid w:val="00A81BB2"/>
    <w:rsid w:val="00AA5C05"/>
    <w:rsid w:val="00AB79B7"/>
    <w:rsid w:val="00C3438C"/>
    <w:rsid w:val="00C5686B"/>
    <w:rsid w:val="00C74024"/>
    <w:rsid w:val="00C83B15"/>
    <w:rsid w:val="00C925C8"/>
    <w:rsid w:val="00CB7F84"/>
    <w:rsid w:val="00CF1B55"/>
    <w:rsid w:val="00DB2E59"/>
    <w:rsid w:val="00DB358F"/>
    <w:rsid w:val="00DC44F1"/>
    <w:rsid w:val="00DF6D26"/>
    <w:rsid w:val="00E7305D"/>
    <w:rsid w:val="00EA780C"/>
    <w:rsid w:val="00EB69D3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96273C"/>
  <w15:chartTrackingRefBased/>
  <w15:docId w15:val="{A758A08E-ABDC-43D7-BFF2-07654294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o%20Pnet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/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B7CDA780-B90C-4669-BF4A-6D8CD9ED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87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 Pnet</dc:creator>
  <cp:keywords/>
  <dc:description/>
  <cp:lastModifiedBy>Sudo Pnet</cp:lastModifiedBy>
  <cp:revision>4</cp:revision>
  <dcterms:created xsi:type="dcterms:W3CDTF">2019-03-22T21:45:00Z</dcterms:created>
  <dcterms:modified xsi:type="dcterms:W3CDTF">2019-03-23T02:12:00Z</dcterms:modified>
</cp:coreProperties>
</file>